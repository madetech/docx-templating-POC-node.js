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2979" w14:textId="77777777" w:rsidR="00637D56" w:rsidRDefault="00637D56" w:rsidP="00637D56">
      <w:r>
        <w:t xml:space="preserve">Dear </w:t>
      </w:r>
      <w:r>
        <w:fldChar w:fldCharType="begin">
          <w:ffData>
            <w:name w:val="Name"/>
            <w:enabled/>
            <w:calcOnExit w:val="0"/>
            <w:textInput>
              <w:default w:val="Name"/>
            </w:textInput>
          </w:ffData>
        </w:fldChar>
      </w:r>
      <w:bookmarkStart w:id="0" w:name="Name"/>
      <w:r>
        <w:instrText xml:space="preserve"> FORMTEXT </w:instrText>
      </w:r>
      <w:r>
        <w:fldChar w:fldCharType="separate"/>
      </w:r>
      <w:r>
        <w:rPr>
          <w:noProof/>
        </w:rPr>
        <w:t>Name</w:t>
      </w:r>
      <w:r>
        <w:fldChar w:fldCharType="end"/>
      </w:r>
      <w:bookmarkEnd w:id="0"/>
      <w:r>
        <w:t>,</w:t>
      </w:r>
    </w:p>
    <w:p w14:paraId="3871FFBE" w14:textId="77777777" w:rsidR="00637D56" w:rsidRDefault="00637D56" w:rsidP="00637D56"/>
    <w:p w14:paraId="086CEE60" w14:textId="77777777" w:rsidR="00637D56" w:rsidRDefault="00637D56" w:rsidP="00637D56">
      <w:r>
        <w:t xml:space="preserve">I would like to buy </w:t>
      </w:r>
      <w:r>
        <w:fldChar w:fldCharType="begin">
          <w:ffData>
            <w:name w:val="count"/>
            <w:enabled/>
            <w:calcOnExit w:val="0"/>
            <w:textInput>
              <w:type w:val="number"/>
              <w:default w:val="3"/>
            </w:textInput>
          </w:ffData>
        </w:fldChar>
      </w:r>
      <w:bookmarkStart w:id="1" w:name="count"/>
      <w:r>
        <w:instrText xml:space="preserve"> FORMTEXT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"/>
      <w:r>
        <w:t xml:space="preserve"> hot cross buns.</w:t>
      </w:r>
    </w:p>
    <w:p w14:paraId="56017DE3" w14:textId="77777777" w:rsidR="00637D56" w:rsidRDefault="00637D56" w:rsidP="00637D56"/>
    <w:p w14:paraId="12476355" w14:textId="77777777" w:rsidR="00637D56" w:rsidRDefault="00637D56" w:rsidP="00637D56">
      <w:r>
        <w:t>Love from,</w:t>
      </w:r>
    </w:p>
    <w:p w14:paraId="57BA5CA4" w14:textId="77777777" w:rsidR="00637D56" w:rsidRDefault="00637D56" w:rsidP="00637D56">
      <w:r>
        <w:fldChar w:fldCharType="begin">
          <w:ffData>
            <w:name w:val="sender"/>
            <w:enabled/>
            <w:calcOnExit w:val="0"/>
            <w:textInput>
              <w:default w:val="Sender"/>
            </w:textInput>
          </w:ffData>
        </w:fldChar>
      </w:r>
      <w:bookmarkStart w:id="2" w:name="sender"/>
      <w:r>
        <w:instrText xml:space="preserve"> FORMTEXT </w:instrText>
      </w:r>
      <w:r>
        <w:fldChar w:fldCharType="separate"/>
      </w:r>
      <w:r>
        <w:rPr>
          <w:noProof/>
        </w:rPr>
        <w:t>Sender</w:t>
      </w:r>
      <w:r>
        <w:fldChar w:fldCharType="end"/>
      </w:r>
      <w:bookmarkEnd w:id="2"/>
    </w:p>
    <w:sectPr w:rsidR="00637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AC"/>
    <w:rsid w:val="000A335C"/>
    <w:rsid w:val="00231EF5"/>
    <w:rsid w:val="00342FAC"/>
    <w:rsid w:val="00542E8E"/>
    <w:rsid w:val="00637D56"/>
    <w:rsid w:val="00850B42"/>
    <w:rsid w:val="00DD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BBF6"/>
  <w15:chartTrackingRefBased/>
  <w15:docId w15:val="{E40DA7A5-C56A-524F-A930-EC3A558E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kmead/Library/Group%20Containers/UBF8T346G9.Office/User%20Content.localized/Templates.localized/Hello%20worl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99F832-3395-544E-9F17-4523D3E9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Hello world template.dotx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Mead</dc:creator>
  <cp:keywords/>
  <dc:description/>
  <cp:lastModifiedBy>Nick Mead</cp:lastModifiedBy>
  <cp:revision>2</cp:revision>
  <dcterms:created xsi:type="dcterms:W3CDTF">2023-05-09T10:01:00Z</dcterms:created>
  <dcterms:modified xsi:type="dcterms:W3CDTF">2023-05-09T10:01:00Z</dcterms:modified>
</cp:coreProperties>
</file>