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A5CA4" w14:textId="36B97F93" w:rsidR="00637D56" w:rsidRDefault="009430C5" w:rsidP="00637D56">
      <w:r>
        <w:fldChar w:fldCharType="begin">
          <w:ffData>
            <w:name w:val="test_bookmark"/>
            <w:enabled/>
            <w:calcOnExit w:val="0"/>
            <w:textInput>
              <w:default w:val="TEST"/>
            </w:textInput>
          </w:ffData>
        </w:fldChar>
      </w:r>
      <w:bookmarkStart w:id="0" w:name="test_bookmark"/>
      <w:r>
        <w:instrText xml:space="preserve"> FORMTEXT </w:instrText>
      </w:r>
      <w:r>
        <w:fldChar w:fldCharType="separate"/>
      </w:r>
      <w:r>
        <w:rPr>
          <w:noProof/>
        </w:rPr>
        <w:t>TEST</w:t>
      </w:r>
      <w:r>
        <w:fldChar w:fldCharType="end"/>
      </w:r>
      <w:bookmarkEnd w:id="0"/>
    </w:p>
    <w:sectPr w:rsidR="00637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AC"/>
    <w:rsid w:val="000A335C"/>
    <w:rsid w:val="001212E1"/>
    <w:rsid w:val="001B07FE"/>
    <w:rsid w:val="001D6388"/>
    <w:rsid w:val="001D6C05"/>
    <w:rsid w:val="001D7534"/>
    <w:rsid w:val="00231EF5"/>
    <w:rsid w:val="00292E0F"/>
    <w:rsid w:val="00342FAC"/>
    <w:rsid w:val="0046663E"/>
    <w:rsid w:val="00542E8E"/>
    <w:rsid w:val="00637D56"/>
    <w:rsid w:val="00651390"/>
    <w:rsid w:val="00743C80"/>
    <w:rsid w:val="00850B42"/>
    <w:rsid w:val="009430C5"/>
    <w:rsid w:val="009E2A48"/>
    <w:rsid w:val="00BA2277"/>
    <w:rsid w:val="00D635C2"/>
    <w:rsid w:val="00DD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DBBF6"/>
  <w15:chartTrackingRefBased/>
  <w15:docId w15:val="{E40DA7A5-C56A-524F-A930-EC3A558E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ckmead/Library/Group%20Containers/UBF8T346G9.Office/User%20Content.localized/Templates.localized/Hello%20worl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99F832-3395-544E-9F17-4523D3E9F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Hello world template.dotx</Template>
  <TotalTime>12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Mead</dc:creator>
  <cp:keywords/>
  <dc:description/>
  <cp:lastModifiedBy>Lee Broadhurst</cp:lastModifiedBy>
  <cp:revision>16</cp:revision>
  <dcterms:created xsi:type="dcterms:W3CDTF">2023-05-09T10:01:00Z</dcterms:created>
  <dcterms:modified xsi:type="dcterms:W3CDTF">2023-05-12T14:05:00Z</dcterms:modified>
</cp:coreProperties>
</file>